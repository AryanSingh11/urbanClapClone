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471E" w14:textId="5A14A969" w:rsidR="002F49E8" w:rsidRDefault="00BC21C7">
      <w:pPr>
        <w:pStyle w:val="Heading1"/>
      </w:pPr>
      <w:r>
        <w:t>CEN5035 – Software Engineering</w:t>
      </w:r>
    </w:p>
    <w:p w14:paraId="5B5395F1" w14:textId="6D86218C" w:rsidR="00567F0C" w:rsidRPr="00F147A9" w:rsidRDefault="00567F0C" w:rsidP="003D449F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F147A9">
        <w:rPr>
          <w:color w:val="auto"/>
          <w:sz w:val="24"/>
          <w:szCs w:val="24"/>
        </w:rPr>
        <w:t>As a user, I want to book a professional home service.</w:t>
      </w:r>
    </w:p>
    <w:p w14:paraId="4DC1EFE5" w14:textId="41F39C5E" w:rsidR="00CD4B9A" w:rsidRDefault="00CD4B9A" w:rsidP="00CD4B9A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 w:rsidRPr="00CD4B9A">
        <w:rPr>
          <w:color w:val="auto"/>
          <w:sz w:val="24"/>
          <w:szCs w:val="24"/>
        </w:rPr>
        <w:t>I should be able to select my location so that I can look for services offered around me.</w:t>
      </w:r>
    </w:p>
    <w:p w14:paraId="39C2A774" w14:textId="5E1F032D" w:rsidR="00D914D0" w:rsidRPr="00D914D0" w:rsidRDefault="00D914D0" w:rsidP="00D914D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should </w:t>
      </w:r>
      <w:r>
        <w:rPr>
          <w:color w:val="auto"/>
          <w:sz w:val="24"/>
          <w:szCs w:val="24"/>
        </w:rPr>
        <w:t>have</w:t>
      </w:r>
      <w:r>
        <w:rPr>
          <w:color w:val="auto"/>
          <w:sz w:val="24"/>
          <w:szCs w:val="24"/>
        </w:rPr>
        <w:t xml:space="preserve"> a list to select the service I want.</w:t>
      </w:r>
    </w:p>
    <w:p w14:paraId="6719533F" w14:textId="77777777" w:rsidR="00D914D0" w:rsidRDefault="00D914D0" w:rsidP="00D914D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 filter the services according to location.</w:t>
      </w:r>
    </w:p>
    <w:p w14:paraId="5DF856B5" w14:textId="4BBEDD24" w:rsidR="00CD4B9A" w:rsidRPr="00D914D0" w:rsidRDefault="00F147A9" w:rsidP="00D914D0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 user</w:t>
      </w:r>
      <w:r w:rsidR="00D914D0">
        <w:rPr>
          <w:color w:val="auto"/>
          <w:sz w:val="24"/>
          <w:szCs w:val="24"/>
        </w:rPr>
        <w:t xml:space="preserve"> </w:t>
      </w:r>
      <w:r w:rsidR="00CD4B9A" w:rsidRPr="00D914D0">
        <w:rPr>
          <w:color w:val="auto"/>
          <w:sz w:val="24"/>
          <w:szCs w:val="24"/>
        </w:rPr>
        <w:t>I want to search for</w:t>
      </w:r>
      <w:r w:rsidR="009F684E" w:rsidRPr="00D914D0">
        <w:rPr>
          <w:color w:val="auto"/>
          <w:sz w:val="24"/>
          <w:szCs w:val="24"/>
        </w:rPr>
        <w:t xml:space="preserve"> offered</w:t>
      </w:r>
      <w:r w:rsidR="00CD4B9A" w:rsidRPr="00D914D0">
        <w:rPr>
          <w:color w:val="auto"/>
          <w:sz w:val="24"/>
          <w:szCs w:val="24"/>
        </w:rPr>
        <w:t xml:space="preserve"> services</w:t>
      </w:r>
      <w:r w:rsidR="009F684E" w:rsidRPr="00D914D0">
        <w:rPr>
          <w:color w:val="auto"/>
          <w:sz w:val="24"/>
          <w:szCs w:val="24"/>
        </w:rPr>
        <w:t>.</w:t>
      </w:r>
    </w:p>
    <w:p w14:paraId="43F049DE" w14:textId="17226D11" w:rsidR="008021F9" w:rsidRDefault="008021F9" w:rsidP="004522F9">
      <w:pPr>
        <w:pStyle w:val="ListParagraph"/>
        <w:numPr>
          <w:ilvl w:val="2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should be able to search </w:t>
      </w:r>
      <w:r w:rsidR="00E62E03">
        <w:rPr>
          <w:color w:val="auto"/>
          <w:sz w:val="24"/>
          <w:szCs w:val="24"/>
        </w:rPr>
        <w:t>based on</w:t>
      </w:r>
      <w:r>
        <w:rPr>
          <w:color w:val="auto"/>
          <w:sz w:val="24"/>
          <w:szCs w:val="24"/>
        </w:rPr>
        <w:t xml:space="preserve"> </w:t>
      </w:r>
      <w:r w:rsidR="00E62E03">
        <w:rPr>
          <w:color w:val="auto"/>
          <w:sz w:val="24"/>
          <w:szCs w:val="24"/>
        </w:rPr>
        <w:t xml:space="preserve">the </w:t>
      </w:r>
      <w:r>
        <w:rPr>
          <w:color w:val="auto"/>
          <w:sz w:val="24"/>
          <w:szCs w:val="24"/>
        </w:rPr>
        <w:t xml:space="preserve">service </w:t>
      </w:r>
      <w:r w:rsidR="00E62E03">
        <w:rPr>
          <w:color w:val="auto"/>
          <w:sz w:val="24"/>
          <w:szCs w:val="24"/>
        </w:rPr>
        <w:t>category</w:t>
      </w:r>
      <w:r>
        <w:rPr>
          <w:color w:val="auto"/>
          <w:sz w:val="24"/>
          <w:szCs w:val="24"/>
        </w:rPr>
        <w:t>.</w:t>
      </w:r>
    </w:p>
    <w:p w14:paraId="6D32E394" w14:textId="77777777" w:rsidR="00FC48AD" w:rsidRDefault="00795A6A" w:rsidP="00FC48AD">
      <w:pPr>
        <w:pStyle w:val="ListParagraph"/>
        <w:numPr>
          <w:ilvl w:val="2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should be able to search </w:t>
      </w:r>
      <w:r w:rsidR="00E62E03">
        <w:rPr>
          <w:color w:val="auto"/>
          <w:sz w:val="24"/>
          <w:szCs w:val="24"/>
        </w:rPr>
        <w:t>based on</w:t>
      </w:r>
      <w:r>
        <w:rPr>
          <w:color w:val="auto"/>
          <w:sz w:val="24"/>
          <w:szCs w:val="24"/>
        </w:rPr>
        <w:t xml:space="preserve"> </w:t>
      </w:r>
      <w:r w:rsidR="00E62E03">
        <w:rPr>
          <w:color w:val="auto"/>
          <w:sz w:val="24"/>
          <w:szCs w:val="24"/>
        </w:rPr>
        <w:t>service type (basic, moderate, premium)</w:t>
      </w:r>
    </w:p>
    <w:p w14:paraId="5920191F" w14:textId="3E3E8554" w:rsidR="00E53A26" w:rsidRDefault="00E53A26" w:rsidP="003734DB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F147A9">
        <w:rPr>
          <w:color w:val="auto"/>
          <w:sz w:val="24"/>
          <w:szCs w:val="24"/>
        </w:rPr>
        <w:t>As a user, I want</w:t>
      </w:r>
      <w:r w:rsidR="00CD6100" w:rsidRPr="00F147A9">
        <w:rPr>
          <w:color w:val="auto"/>
          <w:sz w:val="24"/>
          <w:szCs w:val="24"/>
        </w:rPr>
        <w:t xml:space="preserve"> to register myself to the application</w:t>
      </w:r>
      <w:r w:rsidR="004B1281">
        <w:rPr>
          <w:color w:val="auto"/>
          <w:sz w:val="24"/>
          <w:szCs w:val="24"/>
        </w:rPr>
        <w:t xml:space="preserve"> so that I can keep my account private.</w:t>
      </w:r>
    </w:p>
    <w:p w14:paraId="5441F008" w14:textId="186F4C77" w:rsidR="00F147A9" w:rsidRPr="00F147A9" w:rsidRDefault="00F147A9" w:rsidP="00F147A9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 use to use email or phone along with the password.</w:t>
      </w:r>
    </w:p>
    <w:p w14:paraId="6ED06F00" w14:textId="1120D613" w:rsidR="005C3A73" w:rsidRDefault="005C3A73" w:rsidP="003734DB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F147A9">
        <w:rPr>
          <w:color w:val="auto"/>
          <w:sz w:val="24"/>
          <w:szCs w:val="24"/>
        </w:rPr>
        <w:t xml:space="preserve">As a user, I should be able to </w:t>
      </w:r>
      <w:r w:rsidR="00467835" w:rsidRPr="00F147A9">
        <w:rPr>
          <w:color w:val="auto"/>
          <w:sz w:val="24"/>
          <w:szCs w:val="24"/>
        </w:rPr>
        <w:t xml:space="preserve">log </w:t>
      </w:r>
      <w:r w:rsidR="00C24368">
        <w:rPr>
          <w:color w:val="auto"/>
          <w:sz w:val="24"/>
          <w:szCs w:val="24"/>
        </w:rPr>
        <w:t>into</w:t>
      </w:r>
      <w:r w:rsidR="005714A0" w:rsidRPr="00F147A9">
        <w:rPr>
          <w:color w:val="auto"/>
          <w:sz w:val="24"/>
          <w:szCs w:val="24"/>
        </w:rPr>
        <w:t xml:space="preserve"> of the application using my unique ID and password.</w:t>
      </w:r>
    </w:p>
    <w:p w14:paraId="2595C968" w14:textId="6350A5F8" w:rsidR="00C24368" w:rsidRPr="00F147A9" w:rsidRDefault="00C24368" w:rsidP="003734DB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 a user I should be able to securely logout of the application</w:t>
      </w:r>
      <w:r w:rsidR="007E4D8B">
        <w:rPr>
          <w:color w:val="auto"/>
          <w:sz w:val="24"/>
          <w:szCs w:val="24"/>
        </w:rPr>
        <w:t xml:space="preserve"> so that no one else can access my </w:t>
      </w:r>
      <w:r w:rsidR="004B1281">
        <w:rPr>
          <w:color w:val="auto"/>
          <w:sz w:val="24"/>
          <w:szCs w:val="24"/>
        </w:rPr>
        <w:t>account</w:t>
      </w:r>
      <w:r w:rsidR="007E4D8B">
        <w:rPr>
          <w:color w:val="auto"/>
          <w:sz w:val="24"/>
          <w:szCs w:val="24"/>
        </w:rPr>
        <w:t>.</w:t>
      </w:r>
    </w:p>
    <w:p w14:paraId="4385C192" w14:textId="3BF215A3" w:rsidR="00CD6100" w:rsidRDefault="00CD6100" w:rsidP="003734DB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 a user, I want to manage my bookings</w:t>
      </w:r>
      <w:r w:rsidR="004B1281">
        <w:rPr>
          <w:color w:val="auto"/>
          <w:sz w:val="24"/>
          <w:szCs w:val="24"/>
        </w:rPr>
        <w:t xml:space="preserve"> so that I can change the booking as I need.</w:t>
      </w:r>
    </w:p>
    <w:p w14:paraId="5FFE65A4" w14:textId="6D8462BE" w:rsidR="00CD6100" w:rsidRDefault="006C7079" w:rsidP="00CD610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 cancel.</w:t>
      </w:r>
    </w:p>
    <w:p w14:paraId="0ACCF914" w14:textId="6DB018EC" w:rsidR="006C7079" w:rsidRDefault="00D72D9B" w:rsidP="006C7079">
      <w:pPr>
        <w:pStyle w:val="ListParagraph"/>
        <w:numPr>
          <w:ilvl w:val="2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want to cancel it immediately.</w:t>
      </w:r>
    </w:p>
    <w:p w14:paraId="1E12513C" w14:textId="65E6E360" w:rsidR="00D72D9B" w:rsidRDefault="00D72D9B" w:rsidP="00863465">
      <w:pPr>
        <w:pStyle w:val="ListParagraph"/>
        <w:numPr>
          <w:ilvl w:val="2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want to cancel it within 24 h</w:t>
      </w:r>
      <w:r w:rsidR="00863465">
        <w:rPr>
          <w:color w:val="auto"/>
          <w:sz w:val="24"/>
          <w:szCs w:val="24"/>
        </w:rPr>
        <w:t>ou</w:t>
      </w:r>
      <w:r>
        <w:rPr>
          <w:color w:val="auto"/>
          <w:sz w:val="24"/>
          <w:szCs w:val="24"/>
        </w:rPr>
        <w:t xml:space="preserve">rs before </w:t>
      </w:r>
      <w:r w:rsidR="00863465">
        <w:rPr>
          <w:color w:val="auto"/>
          <w:sz w:val="24"/>
          <w:szCs w:val="24"/>
        </w:rPr>
        <w:t>serving</w:t>
      </w:r>
      <w:r>
        <w:rPr>
          <w:color w:val="auto"/>
          <w:sz w:val="24"/>
          <w:szCs w:val="24"/>
        </w:rPr>
        <w:t>.</w:t>
      </w:r>
    </w:p>
    <w:p w14:paraId="65ADBEBA" w14:textId="35C7F67F" w:rsidR="00AE533F" w:rsidRPr="00AE533F" w:rsidRDefault="00AE533F" w:rsidP="00AE533F">
      <w:pPr>
        <w:pStyle w:val="ListParagraph"/>
        <w:numPr>
          <w:ilvl w:val="2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 get a refund.</w:t>
      </w:r>
    </w:p>
    <w:p w14:paraId="00A4D2A3" w14:textId="3EE35561" w:rsidR="006C7079" w:rsidRDefault="006C7079" w:rsidP="00CD610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 reschedule.</w:t>
      </w:r>
    </w:p>
    <w:p w14:paraId="324F3C96" w14:textId="0E813637" w:rsidR="006C7079" w:rsidRDefault="006C7079" w:rsidP="00CD610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</w:t>
      </w:r>
      <w:r w:rsidR="00863465">
        <w:rPr>
          <w:color w:val="auto"/>
          <w:sz w:val="24"/>
          <w:szCs w:val="24"/>
        </w:rPr>
        <w:t xml:space="preserve"> </w:t>
      </w:r>
      <w:r w:rsidR="005C3A73">
        <w:rPr>
          <w:color w:val="auto"/>
          <w:sz w:val="24"/>
          <w:szCs w:val="24"/>
        </w:rPr>
        <w:t>see my previous bookings.</w:t>
      </w:r>
    </w:p>
    <w:p w14:paraId="0E098C8A" w14:textId="44222A7C" w:rsidR="005C3A73" w:rsidRDefault="005714A0" w:rsidP="00CD610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should be </w:t>
      </w:r>
      <w:r w:rsidR="003D46FB">
        <w:rPr>
          <w:color w:val="auto"/>
          <w:sz w:val="24"/>
          <w:szCs w:val="24"/>
        </w:rPr>
        <w:t>able to rebook a service directly.</w:t>
      </w:r>
    </w:p>
    <w:p w14:paraId="0E846352" w14:textId="4D04D12A" w:rsidR="004D4B7A" w:rsidRDefault="00C520A0" w:rsidP="00C520A0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As a user, I want </w:t>
      </w:r>
      <w:r w:rsidR="001F7AE9">
        <w:rPr>
          <w:color w:val="auto"/>
          <w:sz w:val="24"/>
          <w:szCs w:val="24"/>
        </w:rPr>
        <w:t>should be able to pay for the service with a secure payment method</w:t>
      </w:r>
      <w:r w:rsidR="004D4B7A">
        <w:rPr>
          <w:color w:val="auto"/>
          <w:sz w:val="24"/>
          <w:szCs w:val="24"/>
        </w:rPr>
        <w:t>.</w:t>
      </w:r>
    </w:p>
    <w:p w14:paraId="6DC49D8D" w14:textId="6BB7426C" w:rsidR="00C520A0" w:rsidRDefault="004D4B7A" w:rsidP="004D4B7A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</w:t>
      </w:r>
      <w:r w:rsidR="00C520A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to </w:t>
      </w:r>
      <w:r w:rsidR="00F1561A">
        <w:rPr>
          <w:color w:val="auto"/>
          <w:sz w:val="24"/>
          <w:szCs w:val="24"/>
        </w:rPr>
        <w:t>use Cash of delivery</w:t>
      </w:r>
      <w:r w:rsidR="00D05B71">
        <w:rPr>
          <w:color w:val="auto"/>
          <w:sz w:val="24"/>
          <w:szCs w:val="24"/>
        </w:rPr>
        <w:t>.</w:t>
      </w:r>
    </w:p>
    <w:p w14:paraId="59298A08" w14:textId="455BD47A" w:rsidR="00D05B71" w:rsidRDefault="004D4B7A" w:rsidP="004D4B7A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</w:t>
      </w:r>
      <w:r w:rsidR="00D05B71">
        <w:rPr>
          <w:color w:val="auto"/>
          <w:sz w:val="24"/>
          <w:szCs w:val="24"/>
        </w:rPr>
        <w:t xml:space="preserve"> pay for service in advance</w:t>
      </w:r>
      <w:r>
        <w:rPr>
          <w:color w:val="auto"/>
          <w:sz w:val="24"/>
          <w:szCs w:val="24"/>
        </w:rPr>
        <w:t xml:space="preserve"> via the application</w:t>
      </w:r>
      <w:r w:rsidR="00D05B71">
        <w:rPr>
          <w:color w:val="auto"/>
          <w:sz w:val="24"/>
          <w:szCs w:val="24"/>
        </w:rPr>
        <w:t>.</w:t>
      </w:r>
    </w:p>
    <w:p w14:paraId="7F2C075D" w14:textId="05E4254D" w:rsidR="00D05B71" w:rsidRDefault="004D4B7A" w:rsidP="004D4B7A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 should be able to pay </w:t>
      </w:r>
      <w:r w:rsidR="007F3E86">
        <w:rPr>
          <w:color w:val="auto"/>
          <w:sz w:val="24"/>
          <w:szCs w:val="24"/>
        </w:rPr>
        <w:t>after the service</w:t>
      </w:r>
      <w:r>
        <w:rPr>
          <w:color w:val="auto"/>
          <w:sz w:val="24"/>
          <w:szCs w:val="24"/>
        </w:rPr>
        <w:t xml:space="preserve"> via the application</w:t>
      </w:r>
      <w:r w:rsidR="007F3E86">
        <w:rPr>
          <w:color w:val="auto"/>
          <w:sz w:val="24"/>
          <w:szCs w:val="24"/>
        </w:rPr>
        <w:t>.</w:t>
      </w:r>
    </w:p>
    <w:p w14:paraId="1C77A77C" w14:textId="605D36EF" w:rsidR="00F50FA3" w:rsidRDefault="00F50FA3" w:rsidP="00F50FA3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 a user, I want a confirmation notification</w:t>
      </w:r>
      <w:r w:rsidR="00172777">
        <w:rPr>
          <w:color w:val="auto"/>
          <w:sz w:val="24"/>
          <w:szCs w:val="24"/>
        </w:rPr>
        <w:t xml:space="preserve"> for booking</w:t>
      </w:r>
      <w:r w:rsidR="00464211">
        <w:rPr>
          <w:color w:val="auto"/>
          <w:sz w:val="24"/>
          <w:szCs w:val="24"/>
        </w:rPr>
        <w:t xml:space="preserve"> so that I know the status of my booking.</w:t>
      </w:r>
    </w:p>
    <w:p w14:paraId="73114CEE" w14:textId="5B96B3DC" w:rsidR="002A1D90" w:rsidRDefault="002A1D90" w:rsidP="002A1D90">
      <w:pPr>
        <w:rPr>
          <w:color w:val="auto"/>
          <w:sz w:val="24"/>
          <w:szCs w:val="24"/>
        </w:rPr>
      </w:pPr>
    </w:p>
    <w:p w14:paraId="3F7EDAA2" w14:textId="00965F48" w:rsidR="002A1D90" w:rsidRDefault="002A1D90" w:rsidP="002A1D90">
      <w:pPr>
        <w:rPr>
          <w:color w:val="auto"/>
          <w:sz w:val="24"/>
          <w:szCs w:val="24"/>
        </w:rPr>
      </w:pPr>
    </w:p>
    <w:p w14:paraId="23D20C3F" w14:textId="4C2CA47B" w:rsidR="002A1D90" w:rsidRDefault="002A1D90" w:rsidP="002A1D90">
      <w:pPr>
        <w:rPr>
          <w:color w:val="auto"/>
          <w:sz w:val="24"/>
          <w:szCs w:val="24"/>
        </w:rPr>
      </w:pPr>
    </w:p>
    <w:p w14:paraId="67AECE9F" w14:textId="38399A4E" w:rsidR="002A1D90" w:rsidRDefault="002A1D90" w:rsidP="002A1D90">
      <w:pPr>
        <w:rPr>
          <w:color w:val="auto"/>
          <w:sz w:val="24"/>
          <w:szCs w:val="24"/>
        </w:rPr>
      </w:pPr>
    </w:p>
    <w:p w14:paraId="14E1756F" w14:textId="2862E7A9" w:rsidR="002A1D90" w:rsidRDefault="002A1D90" w:rsidP="002A1D90">
      <w:pPr>
        <w:rPr>
          <w:color w:val="auto"/>
          <w:sz w:val="24"/>
          <w:szCs w:val="24"/>
        </w:rPr>
      </w:pPr>
    </w:p>
    <w:p w14:paraId="755E0B0B" w14:textId="32D59DBE" w:rsidR="002A1D90" w:rsidRDefault="002A1D90" w:rsidP="002A1D90">
      <w:pPr>
        <w:jc w:val="center"/>
        <w:rPr>
          <w:b/>
          <w:bCs/>
          <w:color w:val="auto"/>
          <w:sz w:val="52"/>
          <w:szCs w:val="52"/>
        </w:rPr>
      </w:pPr>
      <w:r w:rsidRPr="002A1D90">
        <w:rPr>
          <w:b/>
          <w:bCs/>
          <w:color w:val="auto"/>
          <w:sz w:val="52"/>
          <w:szCs w:val="52"/>
        </w:rPr>
        <w:t>SPTRINT 1</w:t>
      </w:r>
    </w:p>
    <w:p w14:paraId="3CA403C9" w14:textId="33D3E154" w:rsidR="002A1D90" w:rsidRDefault="002A1D90" w:rsidP="002A1D90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 stories selected to run through the first sprint cycle are:</w:t>
      </w:r>
    </w:p>
    <w:p w14:paraId="0DA24496" w14:textId="759F1532" w:rsidR="002A1D90" w:rsidRDefault="002A1D90" w:rsidP="002A1D90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F147A9">
        <w:rPr>
          <w:color w:val="auto"/>
          <w:sz w:val="24"/>
          <w:szCs w:val="24"/>
        </w:rPr>
        <w:t>As a user, I want to book a professional home service.</w:t>
      </w:r>
    </w:p>
    <w:p w14:paraId="72FD18FF" w14:textId="45908C8A" w:rsidR="00A57EB8" w:rsidRPr="00A57EB8" w:rsidRDefault="00A57EB8" w:rsidP="00A57EB8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have a list to select the service I want.</w:t>
      </w:r>
    </w:p>
    <w:p w14:paraId="100C43B5" w14:textId="77777777" w:rsidR="002A1D90" w:rsidRDefault="002A1D90" w:rsidP="002A1D90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F147A9">
        <w:rPr>
          <w:color w:val="auto"/>
          <w:sz w:val="24"/>
          <w:szCs w:val="24"/>
        </w:rPr>
        <w:t>As a user, I want to register myself to the application</w:t>
      </w:r>
      <w:r>
        <w:rPr>
          <w:color w:val="auto"/>
          <w:sz w:val="24"/>
          <w:szCs w:val="24"/>
        </w:rPr>
        <w:t xml:space="preserve"> so that I can keep my account private.</w:t>
      </w:r>
    </w:p>
    <w:p w14:paraId="418E3AF0" w14:textId="77777777" w:rsidR="002A1D90" w:rsidRPr="00F147A9" w:rsidRDefault="002A1D90" w:rsidP="002A1D90">
      <w:pPr>
        <w:pStyle w:val="ListParagraph"/>
        <w:numPr>
          <w:ilvl w:val="1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 should be able to use to use email or phone along with the password.</w:t>
      </w:r>
    </w:p>
    <w:p w14:paraId="0877EE45" w14:textId="77777777" w:rsidR="002A1D90" w:rsidRDefault="002A1D90" w:rsidP="002A1D90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 w:rsidRPr="00F147A9">
        <w:rPr>
          <w:color w:val="auto"/>
          <w:sz w:val="24"/>
          <w:szCs w:val="24"/>
        </w:rPr>
        <w:t xml:space="preserve">As a user, I should be able to log </w:t>
      </w:r>
      <w:r>
        <w:rPr>
          <w:color w:val="auto"/>
          <w:sz w:val="24"/>
          <w:szCs w:val="24"/>
        </w:rPr>
        <w:t>into</w:t>
      </w:r>
      <w:r w:rsidRPr="00F147A9">
        <w:rPr>
          <w:color w:val="auto"/>
          <w:sz w:val="24"/>
          <w:szCs w:val="24"/>
        </w:rPr>
        <w:t xml:space="preserve"> of the application using my unique ID and password.</w:t>
      </w:r>
    </w:p>
    <w:p w14:paraId="7BFC81D0" w14:textId="77777777" w:rsidR="002A1D90" w:rsidRPr="00F147A9" w:rsidRDefault="002A1D90" w:rsidP="002A1D90">
      <w:pPr>
        <w:pStyle w:val="ListParagraph"/>
        <w:numPr>
          <w:ilvl w:val="0"/>
          <w:numId w:val="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 a user I should be able to securely logout of the application so that no one else can access my account.</w:t>
      </w:r>
    </w:p>
    <w:p w14:paraId="627820D7" w14:textId="0BAF02C9" w:rsidR="002A1D90" w:rsidRDefault="002A1D90" w:rsidP="002A1D90">
      <w:pPr>
        <w:rPr>
          <w:color w:val="auto"/>
          <w:sz w:val="24"/>
          <w:szCs w:val="24"/>
        </w:rPr>
      </w:pPr>
    </w:p>
    <w:p w14:paraId="75DFC12F" w14:textId="7203320D" w:rsidR="00F3114B" w:rsidRPr="00240581" w:rsidRDefault="00F3114B" w:rsidP="00F3114B">
      <w:pPr>
        <w:jc w:val="center"/>
        <w:rPr>
          <w:b/>
          <w:bCs/>
          <w:color w:val="auto"/>
          <w:sz w:val="36"/>
          <w:szCs w:val="36"/>
        </w:rPr>
      </w:pPr>
      <w:r w:rsidRPr="00240581">
        <w:rPr>
          <w:b/>
          <w:bCs/>
          <w:color w:val="auto"/>
          <w:sz w:val="36"/>
          <w:szCs w:val="36"/>
        </w:rPr>
        <w:t>Feature Requests</w:t>
      </w:r>
    </w:p>
    <w:p w14:paraId="54620178" w14:textId="4A289A43" w:rsidR="00F3114B" w:rsidRDefault="00F3114B" w:rsidP="00F3114B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Frontend:</w:t>
      </w:r>
    </w:p>
    <w:p w14:paraId="12B2D788" w14:textId="56E86CD5" w:rsidR="00F3114B" w:rsidRDefault="002E5134" w:rsidP="002E5134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Application Landing Screen</w:t>
      </w:r>
    </w:p>
    <w:p w14:paraId="2DA41740" w14:textId="18F64509" w:rsidR="002E5134" w:rsidRDefault="002E5134" w:rsidP="002E5134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 Registration Screen</w:t>
      </w:r>
    </w:p>
    <w:p w14:paraId="42C679E6" w14:textId="3B6A9D93" w:rsidR="002E5134" w:rsidRDefault="002E5134" w:rsidP="002E5134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 Login Screen</w:t>
      </w:r>
    </w:p>
    <w:p w14:paraId="1B946A4A" w14:textId="0DFC7CEB" w:rsidR="002E5134" w:rsidRDefault="002E5134" w:rsidP="002E5134">
      <w:pPr>
        <w:pStyle w:val="ListParagraph"/>
        <w:numPr>
          <w:ilvl w:val="0"/>
          <w:numId w:val="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Page to list offered Services</w:t>
      </w:r>
    </w:p>
    <w:p w14:paraId="2A50EB4F" w14:textId="62267393" w:rsidR="002E5134" w:rsidRDefault="002E5134" w:rsidP="002E5134">
      <w:pPr>
        <w:rPr>
          <w:color w:val="auto"/>
          <w:sz w:val="24"/>
          <w:szCs w:val="24"/>
        </w:rPr>
      </w:pPr>
    </w:p>
    <w:p w14:paraId="782CA6D1" w14:textId="38BACAD7" w:rsidR="002E5134" w:rsidRDefault="002E5134" w:rsidP="002E5134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Backend:</w:t>
      </w:r>
    </w:p>
    <w:p w14:paraId="710470F2" w14:textId="17BC704C" w:rsidR="002E5134" w:rsidRDefault="002E5134" w:rsidP="002E5134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 Registration AP</w:t>
      </w:r>
      <w:r w:rsidR="00240581">
        <w:rPr>
          <w:color w:val="auto"/>
          <w:sz w:val="24"/>
          <w:szCs w:val="24"/>
        </w:rPr>
        <w:t>I</w:t>
      </w:r>
    </w:p>
    <w:p w14:paraId="14EF58B8" w14:textId="65EEDCD5" w:rsidR="002E5134" w:rsidRDefault="00240581" w:rsidP="002E5134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 Login/Logout API Endpoints</w:t>
      </w:r>
    </w:p>
    <w:p w14:paraId="179AD0FE" w14:textId="0D2DA6F1" w:rsidR="00240581" w:rsidRDefault="00240581" w:rsidP="002E5134">
      <w:pPr>
        <w:pStyle w:val="ListParagraph"/>
        <w:numPr>
          <w:ilvl w:val="0"/>
          <w:numId w:val="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API to list offered services</w:t>
      </w:r>
    </w:p>
    <w:p w14:paraId="2B6A2FAA" w14:textId="2583F4A3" w:rsidR="00240581" w:rsidRDefault="00240581" w:rsidP="00240581">
      <w:pPr>
        <w:rPr>
          <w:color w:val="auto"/>
          <w:sz w:val="24"/>
          <w:szCs w:val="24"/>
        </w:rPr>
      </w:pPr>
    </w:p>
    <w:p w14:paraId="524CD912" w14:textId="1424B010" w:rsidR="00240581" w:rsidRDefault="00240581" w:rsidP="00240581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Database:</w:t>
      </w:r>
    </w:p>
    <w:p w14:paraId="5E82FFD9" w14:textId="36ECB166" w:rsidR="00240581" w:rsidRDefault="009E6F44" w:rsidP="00240581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Creating DB Schema</w:t>
      </w:r>
    </w:p>
    <w:p w14:paraId="59DAB868" w14:textId="1404C07A" w:rsidR="009D5D9A" w:rsidRDefault="009E6F44" w:rsidP="009D5D9A">
      <w:pPr>
        <w:pStyle w:val="ListParagraph"/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Adding Dummy Data</w:t>
      </w:r>
      <w:r w:rsidR="00D01B9F">
        <w:rPr>
          <w:color w:val="auto"/>
          <w:sz w:val="24"/>
          <w:szCs w:val="24"/>
        </w:rPr>
        <w:t xml:space="preserve"> for user and services</w:t>
      </w:r>
    </w:p>
    <w:p w14:paraId="1558C876" w14:textId="4643B6B5" w:rsidR="009D5D9A" w:rsidRDefault="009D5D9A" w:rsidP="009D5D9A">
      <w:pPr>
        <w:rPr>
          <w:color w:val="auto"/>
          <w:sz w:val="24"/>
          <w:szCs w:val="24"/>
        </w:rPr>
      </w:pPr>
    </w:p>
    <w:p w14:paraId="2EC50AA2" w14:textId="4EB1B2E8" w:rsidR="009D5D9A" w:rsidRDefault="009D5D9A" w:rsidP="009D5D9A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Additional Note:</w:t>
      </w:r>
    </w:p>
    <w:p w14:paraId="6C230FD1" w14:textId="72E002C4" w:rsidR="009D5D9A" w:rsidRPr="009D5D9A" w:rsidRDefault="009D5D9A" w:rsidP="009D5D9A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All APIs are RESTful and contain 4 major endpoints (CRUD) create, read, </w:t>
      </w:r>
      <w:proofErr w:type="gramStart"/>
      <w:r>
        <w:rPr>
          <w:color w:val="auto"/>
          <w:sz w:val="24"/>
          <w:szCs w:val="24"/>
        </w:rPr>
        <w:t>update</w:t>
      </w:r>
      <w:proofErr w:type="gramEnd"/>
      <w:r>
        <w:rPr>
          <w:color w:val="auto"/>
          <w:sz w:val="24"/>
          <w:szCs w:val="24"/>
        </w:rPr>
        <w:t xml:space="preserve"> and delete. The </w:t>
      </w:r>
      <w:r w:rsidR="00DA65B8">
        <w:rPr>
          <w:color w:val="auto"/>
          <w:sz w:val="24"/>
          <w:szCs w:val="24"/>
        </w:rPr>
        <w:t>Backend uses POST and GET and all the data is parsed in JSON.</w:t>
      </w:r>
    </w:p>
    <w:sectPr w:rsidR="009D5D9A" w:rsidRPr="009D5D9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9CC9" w14:textId="77777777" w:rsidR="003F31F7" w:rsidRDefault="003F31F7">
      <w:r>
        <w:separator/>
      </w:r>
    </w:p>
    <w:p w14:paraId="644D93FF" w14:textId="77777777" w:rsidR="003F31F7" w:rsidRDefault="003F31F7"/>
  </w:endnote>
  <w:endnote w:type="continuationSeparator" w:id="0">
    <w:p w14:paraId="49C25835" w14:textId="77777777" w:rsidR="003F31F7" w:rsidRDefault="003F31F7">
      <w:r>
        <w:continuationSeparator/>
      </w:r>
    </w:p>
    <w:p w14:paraId="3FBED646" w14:textId="77777777" w:rsidR="003F31F7" w:rsidRDefault="003F3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41AEB" w14:textId="77777777" w:rsidR="002F49E8" w:rsidRDefault="00E133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2213" w14:textId="77777777" w:rsidR="003F31F7" w:rsidRDefault="003F31F7">
      <w:r>
        <w:separator/>
      </w:r>
    </w:p>
    <w:p w14:paraId="4E991FD9" w14:textId="77777777" w:rsidR="003F31F7" w:rsidRDefault="003F31F7"/>
  </w:footnote>
  <w:footnote w:type="continuationSeparator" w:id="0">
    <w:p w14:paraId="1A530DEB" w14:textId="77777777" w:rsidR="003F31F7" w:rsidRDefault="003F31F7">
      <w:r>
        <w:continuationSeparator/>
      </w:r>
    </w:p>
    <w:p w14:paraId="7F49A2CB" w14:textId="77777777" w:rsidR="003F31F7" w:rsidRDefault="003F3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4C255D"/>
    <w:multiLevelType w:val="hybridMultilevel"/>
    <w:tmpl w:val="B254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F5C57"/>
    <w:multiLevelType w:val="hybridMultilevel"/>
    <w:tmpl w:val="E86A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7048"/>
    <w:multiLevelType w:val="hybridMultilevel"/>
    <w:tmpl w:val="ED44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41566"/>
    <w:multiLevelType w:val="hybridMultilevel"/>
    <w:tmpl w:val="A638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353CA"/>
    <w:multiLevelType w:val="hybridMultilevel"/>
    <w:tmpl w:val="BD4A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A3A34"/>
    <w:multiLevelType w:val="hybridMultilevel"/>
    <w:tmpl w:val="A19E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FA"/>
    <w:rsid w:val="00071732"/>
    <w:rsid w:val="000724E7"/>
    <w:rsid w:val="00145695"/>
    <w:rsid w:val="00172777"/>
    <w:rsid w:val="001F7AE9"/>
    <w:rsid w:val="00240581"/>
    <w:rsid w:val="002A1D90"/>
    <w:rsid w:val="002D14FA"/>
    <w:rsid w:val="002E5134"/>
    <w:rsid w:val="002F49E8"/>
    <w:rsid w:val="003734DB"/>
    <w:rsid w:val="003D449F"/>
    <w:rsid w:val="003D46FB"/>
    <w:rsid w:val="003F31F7"/>
    <w:rsid w:val="0043687F"/>
    <w:rsid w:val="004522F9"/>
    <w:rsid w:val="00464211"/>
    <w:rsid w:val="00467835"/>
    <w:rsid w:val="00490572"/>
    <w:rsid w:val="004B1281"/>
    <w:rsid w:val="004D4B7A"/>
    <w:rsid w:val="00567F0C"/>
    <w:rsid w:val="005714A0"/>
    <w:rsid w:val="005C3A73"/>
    <w:rsid w:val="006C7079"/>
    <w:rsid w:val="00795A6A"/>
    <w:rsid w:val="007E4D8B"/>
    <w:rsid w:val="007F3E86"/>
    <w:rsid w:val="008021F9"/>
    <w:rsid w:val="008525CB"/>
    <w:rsid w:val="00863465"/>
    <w:rsid w:val="008F6DE2"/>
    <w:rsid w:val="009748B8"/>
    <w:rsid w:val="00986CE4"/>
    <w:rsid w:val="009D5D9A"/>
    <w:rsid w:val="009E2A05"/>
    <w:rsid w:val="009E6F44"/>
    <w:rsid w:val="009F684E"/>
    <w:rsid w:val="00A57EB8"/>
    <w:rsid w:val="00AE533F"/>
    <w:rsid w:val="00BC21C7"/>
    <w:rsid w:val="00C24368"/>
    <w:rsid w:val="00C520A0"/>
    <w:rsid w:val="00CC77AF"/>
    <w:rsid w:val="00CD4B9A"/>
    <w:rsid w:val="00CD6100"/>
    <w:rsid w:val="00D01B9F"/>
    <w:rsid w:val="00D05B71"/>
    <w:rsid w:val="00D72D9B"/>
    <w:rsid w:val="00D914D0"/>
    <w:rsid w:val="00DA65B8"/>
    <w:rsid w:val="00E13398"/>
    <w:rsid w:val="00E53A26"/>
    <w:rsid w:val="00E62E03"/>
    <w:rsid w:val="00E84248"/>
    <w:rsid w:val="00F147A9"/>
    <w:rsid w:val="00F1561A"/>
    <w:rsid w:val="00F15C54"/>
    <w:rsid w:val="00F3114B"/>
    <w:rsid w:val="00F50FA3"/>
    <w:rsid w:val="00F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44E45"/>
  <w15:chartTrackingRefBased/>
  <w15:docId w15:val="{6FDD110D-0C76-C84B-A9DF-68539E37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iday/Library/Containers/com.microsoft.Word/Data/Library/Application%20Support/Microsoft/Office/16.0/DTS/en-US%7b82965BDB-1588-454D-9CAF-70C3130522ED%7d/%7b1E895B53-9537-EC41-97C2-EB2F4B166B7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{1E895B53-9537-EC41-97C2-EB2F4B166B70}tf10002086.dotx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Goel, Prateek Kumar</cp:lastModifiedBy>
  <cp:revision>2</cp:revision>
  <dcterms:created xsi:type="dcterms:W3CDTF">2022-02-02T23:53:00Z</dcterms:created>
  <dcterms:modified xsi:type="dcterms:W3CDTF">2022-02-02T23:53:00Z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